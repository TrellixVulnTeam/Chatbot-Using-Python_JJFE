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F844F2" w:rsidRDefault="00864DD4" w:rsidP="00F435BF">
      <w:pPr>
        <w:rPr>
          <w:rFonts w:cs="Times New Roma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>,</w:t>
      </w:r>
      <w:r w:rsidR="00314AC6" w:rsidRPr="00314AC6">
        <w:rPr>
          <w:rFonts w:eastAsia="Times New Roman" w:cs="Times New Roman"/>
          <w:b/>
          <w:szCs w:val="24"/>
        </w:rPr>
        <w:t xml:space="preserve"> </w:t>
      </w:r>
      <w:r w:rsidR="00314AC6" w:rsidRPr="00314AC6">
        <w:rPr>
          <w:rFonts w:cs="Times New Roman"/>
          <w:b/>
        </w:rPr>
        <w:t xml:space="preserve">Keshav Kumar Sah </w:t>
      </w:r>
      <w:r w:rsidR="00314AC6" w:rsidRPr="00314AC6">
        <w:rPr>
          <w:rFonts w:cs="Times New Roman"/>
          <w:b/>
          <w:lang w:val="en-US"/>
        </w:rPr>
        <w:t>(18BTRCS053),</w:t>
      </w:r>
      <w:r w:rsidR="00314AC6" w:rsidRPr="00314AC6">
        <w:rPr>
          <w:rFonts w:cs="Times New Roman"/>
          <w:b/>
          <w:bCs/>
          <w:lang w:val="en-US"/>
        </w:rPr>
        <w:t xml:space="preserve"> </w:t>
      </w:r>
      <w:proofErr w:type="spellStart"/>
      <w:r w:rsidR="00314AC6" w:rsidRPr="00314AC6">
        <w:rPr>
          <w:rFonts w:cs="Times New Roman"/>
          <w:b/>
          <w:lang w:val="en-US"/>
        </w:rPr>
        <w:t>Ishita</w:t>
      </w:r>
      <w:proofErr w:type="spellEnd"/>
      <w:r w:rsidR="00314AC6" w:rsidRPr="00314AC6">
        <w:rPr>
          <w:rFonts w:cs="Times New Roman"/>
          <w:b/>
          <w:lang w:val="en-US"/>
        </w:rPr>
        <w:t xml:space="preserve"> </w:t>
      </w:r>
      <w:proofErr w:type="spellStart"/>
      <w:r w:rsidR="00314AC6" w:rsidRPr="00314AC6">
        <w:rPr>
          <w:rFonts w:cs="Times New Roman"/>
          <w:b/>
          <w:lang w:val="en-US"/>
        </w:rPr>
        <w:t>Rajvaidya</w:t>
      </w:r>
      <w:proofErr w:type="spellEnd"/>
      <w:r w:rsidR="00314AC6" w:rsidRPr="00314AC6">
        <w:rPr>
          <w:rFonts w:cs="Times New Roman"/>
          <w:b/>
          <w:lang w:val="en-US"/>
        </w:rPr>
        <w:t xml:space="preserve"> (18BTRCS047),</w:t>
      </w:r>
      <w:r w:rsidR="00314AC6" w:rsidRPr="00314AC6">
        <w:rPr>
          <w:rFonts w:cs="Times New Roman"/>
          <w:lang w:val="en-US"/>
        </w:rPr>
        <w:t xml:space="preserve"> </w:t>
      </w:r>
      <w:r w:rsidR="00314AC6" w:rsidRPr="00314AC6">
        <w:rPr>
          <w:rFonts w:cs="Times New Roman"/>
          <w:b/>
          <w:lang w:val="en-US"/>
        </w:rPr>
        <w:t xml:space="preserve">Anjali Singh (18BTRCS039), </w:t>
      </w:r>
      <w:proofErr w:type="spellStart"/>
      <w:r w:rsidR="00314AC6" w:rsidRPr="00314AC6">
        <w:rPr>
          <w:rFonts w:cs="Times New Roman"/>
          <w:b/>
          <w:lang w:val="en-US"/>
        </w:rPr>
        <w:t>Anumula</w:t>
      </w:r>
      <w:proofErr w:type="spellEnd"/>
      <w:r w:rsidR="00314AC6" w:rsidRPr="00314AC6">
        <w:rPr>
          <w:rFonts w:cs="Times New Roman"/>
          <w:b/>
          <w:lang w:val="en-US"/>
        </w:rPr>
        <w:t xml:space="preserve"> </w:t>
      </w:r>
      <w:proofErr w:type="spellStart"/>
      <w:r w:rsidR="00314AC6" w:rsidRPr="00314AC6">
        <w:rPr>
          <w:rFonts w:cs="Times New Roman"/>
          <w:b/>
          <w:lang w:val="en-US"/>
        </w:rPr>
        <w:t>Thrayakshara</w:t>
      </w:r>
      <w:proofErr w:type="spellEnd"/>
      <w:r w:rsidR="00314AC6" w:rsidRPr="00314AC6">
        <w:rPr>
          <w:rFonts w:cs="Times New Roman"/>
          <w:b/>
          <w:lang w:val="en-US"/>
        </w:rPr>
        <w:t xml:space="preserve"> (18BTRCS004),</w:t>
      </w:r>
      <w:r w:rsidR="00D858B5" w:rsidRPr="00F844F2">
        <w:rPr>
          <w:rFonts w:cs="Times New Roman"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</w:t>
      </w:r>
      <w:proofErr w:type="spellStart"/>
      <w:r w:rsidR="00042037" w:rsidRPr="00F844F2">
        <w:rPr>
          <w:rFonts w:cs="Times New Roman"/>
        </w:rPr>
        <w:t>student</w:t>
      </w:r>
      <w:r w:rsidRPr="00F844F2">
        <w:rPr>
          <w:rFonts w:cs="Times New Roman"/>
        </w:rPr>
        <w:t>’s</w:t>
      </w:r>
      <w:proofErr w:type="spellEnd"/>
      <w:r w:rsidR="00042037" w:rsidRPr="00F844F2">
        <w:rPr>
          <w:rFonts w:cs="Times New Roman"/>
        </w:rPr>
        <w:t xml:space="preserve"> of </w:t>
      </w:r>
      <w:r w:rsidR="00D6141D">
        <w:rPr>
          <w:rFonts w:cs="Times New Roman"/>
        </w:rPr>
        <w:t>fifth</w:t>
      </w:r>
      <w:r w:rsidR="00042037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semester </w:t>
      </w:r>
      <w:proofErr w:type="spellStart"/>
      <w:r w:rsidR="00E20FB9">
        <w:rPr>
          <w:rFonts w:cs="Times New Roman"/>
        </w:rPr>
        <w:t>B.Tech</w:t>
      </w:r>
      <w:proofErr w:type="spellEnd"/>
      <w:r w:rsidR="003E1CE2" w:rsidRPr="00F844F2">
        <w:rPr>
          <w:rFonts w:cs="Times New Roman"/>
        </w:rPr>
        <w:t xml:space="preserve"> in </w:t>
      </w:r>
      <w:r w:rsidR="00B1266D">
        <w:rPr>
          <w:rFonts w:cs="Times New Roman"/>
          <w:b/>
        </w:rPr>
        <w:t xml:space="preserve">Computer Science </w:t>
      </w:r>
      <w:r w:rsidR="00042037" w:rsidRPr="00F844F2">
        <w:rPr>
          <w:rFonts w:cs="Times New Roman"/>
          <w:b/>
        </w:rPr>
        <w:t xml:space="preserve">and </w:t>
      </w:r>
      <w:r w:rsidR="003E1CE2" w:rsidRPr="00F844F2">
        <w:rPr>
          <w:rFonts w:cs="Times New Roman"/>
          <w:b/>
        </w:rPr>
        <w:t>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B674EA" w:rsidRPr="00EE7D8B">
        <w:t>JAIN (Deemed-to-be-University)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 xml:space="preserve">by declare that the </w:t>
      </w:r>
      <w:r w:rsidR="001F4609">
        <w:rPr>
          <w:rFonts w:cs="Times New Roman"/>
        </w:rPr>
        <w:t xml:space="preserve">Mini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6F0515" w:rsidRPr="006F0515">
        <w:rPr>
          <w:rFonts w:cs="Times New Roman"/>
          <w:b/>
        </w:rPr>
        <w:t>CHATBOT USING PYTHON</w:t>
      </w:r>
      <w:bookmarkStart w:id="0" w:name="_GoBack"/>
      <w:bookmarkEnd w:id="0"/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B1266D">
        <w:rPr>
          <w:rFonts w:cs="Times New Roman"/>
          <w:b/>
        </w:rPr>
        <w:t xml:space="preserve">Computer Science </w:t>
      </w:r>
      <w:r w:rsidR="00B1266D" w:rsidRPr="00F844F2">
        <w:rPr>
          <w:rFonts w:cs="Times New Roman"/>
          <w:b/>
        </w:rPr>
        <w:t>and Engineering</w:t>
      </w:r>
      <w:r w:rsidR="00B1266D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1F4609">
        <w:rPr>
          <w:rFonts w:cs="Times New Roman"/>
          <w:b/>
          <w:bCs/>
        </w:rPr>
        <w:t>9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1F4609">
        <w:rPr>
          <w:rFonts w:cs="Times New Roman"/>
        </w:rPr>
        <w:t xml:space="preserve">mini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Name1</w:t>
            </w:r>
            <w:r w:rsidR="00F53CB6">
              <w:t>:</w:t>
            </w:r>
            <w:r w:rsidR="00432586">
              <w:t xml:space="preserve"> Keshav Kumar Sah</w:t>
            </w:r>
          </w:p>
          <w:p w:rsidR="008113CE" w:rsidRDefault="007847D7" w:rsidP="00B1266D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432586">
              <w:t xml:space="preserve">   18BTRCS053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Name2</w:t>
            </w:r>
            <w:r w:rsidR="00432586">
              <w:t xml:space="preserve">: </w:t>
            </w:r>
            <w:proofErr w:type="spellStart"/>
            <w:r w:rsidR="00432586">
              <w:t>Ishita</w:t>
            </w:r>
            <w:proofErr w:type="spellEnd"/>
            <w:r w:rsidR="00432586">
              <w:t xml:space="preserve"> </w:t>
            </w:r>
            <w:proofErr w:type="spellStart"/>
            <w:r w:rsidR="00432586">
              <w:t>Rajvaidya</w:t>
            </w:r>
            <w:proofErr w:type="spellEnd"/>
            <w:r w:rsidR="00432586">
              <w:t xml:space="preserve"> </w:t>
            </w:r>
          </w:p>
          <w:p w:rsidR="008113CE" w:rsidRDefault="007847D7" w:rsidP="00B1266D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432586">
              <w:t xml:space="preserve">   18BTRCS047</w:t>
            </w: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Name3</w:t>
            </w:r>
            <w:r w:rsidR="00F53CB6">
              <w:t>:</w:t>
            </w:r>
            <w:r w:rsidR="00432586">
              <w:t xml:space="preserve"> Anjali Singh</w:t>
            </w:r>
          </w:p>
          <w:p w:rsidR="007847D7" w:rsidRDefault="007847D7" w:rsidP="00B1266D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432586">
              <w:t xml:space="preserve">   18BTRCS039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Name4</w:t>
            </w:r>
            <w:r w:rsidR="00F53CB6">
              <w:t>:</w:t>
            </w:r>
            <w:r w:rsidR="00432586">
              <w:t xml:space="preserve"> </w:t>
            </w:r>
            <w:proofErr w:type="spellStart"/>
            <w:r w:rsidR="00432586">
              <w:t>Anumula</w:t>
            </w:r>
            <w:proofErr w:type="spellEnd"/>
            <w:r w:rsidR="00432586">
              <w:t xml:space="preserve"> </w:t>
            </w:r>
            <w:proofErr w:type="spellStart"/>
            <w:r w:rsidR="00432586">
              <w:t>Thrayakshara</w:t>
            </w:r>
            <w:proofErr w:type="spellEnd"/>
            <w:r w:rsidR="00432586">
              <w:t xml:space="preserve"> </w:t>
            </w:r>
          </w:p>
          <w:p w:rsidR="007847D7" w:rsidRDefault="007847D7" w:rsidP="00B1266D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432586">
              <w:t xml:space="preserve">   18BTRCS004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:rsidTr="00414216">
        <w:tc>
          <w:tcPr>
            <w:tcW w:w="4478" w:type="dxa"/>
          </w:tcPr>
          <w:p w:rsidR="00295DDF" w:rsidRDefault="00295DDF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proofErr w:type="gramStart"/>
            <w:r>
              <w:t>Place :</w:t>
            </w:r>
            <w:proofErr w:type="gramEnd"/>
            <w:r>
              <w:t xml:space="preserve"> Bangalore</w:t>
            </w: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 :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52C6F"/>
    <w:rsid w:val="000013DA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CE6"/>
    <w:rsid w:val="000D612B"/>
    <w:rsid w:val="00102CF7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1F4609"/>
    <w:rsid w:val="00212B81"/>
    <w:rsid w:val="00221FA7"/>
    <w:rsid w:val="002473CB"/>
    <w:rsid w:val="00274E49"/>
    <w:rsid w:val="00295DDF"/>
    <w:rsid w:val="002A1705"/>
    <w:rsid w:val="00304773"/>
    <w:rsid w:val="00314AC6"/>
    <w:rsid w:val="00337A32"/>
    <w:rsid w:val="003451F7"/>
    <w:rsid w:val="00374B86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2586"/>
    <w:rsid w:val="00434F4F"/>
    <w:rsid w:val="00436657"/>
    <w:rsid w:val="00437431"/>
    <w:rsid w:val="00445162"/>
    <w:rsid w:val="00446CBE"/>
    <w:rsid w:val="00460B94"/>
    <w:rsid w:val="0047218D"/>
    <w:rsid w:val="00477CED"/>
    <w:rsid w:val="00482E68"/>
    <w:rsid w:val="00486444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D0B81"/>
    <w:rsid w:val="005D351E"/>
    <w:rsid w:val="005E0338"/>
    <w:rsid w:val="00604F36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6F0515"/>
    <w:rsid w:val="00706CFB"/>
    <w:rsid w:val="00711822"/>
    <w:rsid w:val="007255B5"/>
    <w:rsid w:val="00725B4F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7029E"/>
    <w:rsid w:val="00A9106F"/>
    <w:rsid w:val="00B002F6"/>
    <w:rsid w:val="00B1266D"/>
    <w:rsid w:val="00B421E6"/>
    <w:rsid w:val="00B6026D"/>
    <w:rsid w:val="00B674EA"/>
    <w:rsid w:val="00BB52AF"/>
    <w:rsid w:val="00BC70AC"/>
    <w:rsid w:val="00BD457E"/>
    <w:rsid w:val="00C00F1C"/>
    <w:rsid w:val="00C24DFE"/>
    <w:rsid w:val="00C32AB9"/>
    <w:rsid w:val="00C45D92"/>
    <w:rsid w:val="00C47250"/>
    <w:rsid w:val="00C661BF"/>
    <w:rsid w:val="00C67CEF"/>
    <w:rsid w:val="00C718A8"/>
    <w:rsid w:val="00CA3A90"/>
    <w:rsid w:val="00CA79FC"/>
    <w:rsid w:val="00CB3F88"/>
    <w:rsid w:val="00CE1157"/>
    <w:rsid w:val="00CE1BC6"/>
    <w:rsid w:val="00D3199A"/>
    <w:rsid w:val="00D450FF"/>
    <w:rsid w:val="00D45DF1"/>
    <w:rsid w:val="00D55631"/>
    <w:rsid w:val="00D56235"/>
    <w:rsid w:val="00D60E2A"/>
    <w:rsid w:val="00D6141D"/>
    <w:rsid w:val="00D858B5"/>
    <w:rsid w:val="00D87D48"/>
    <w:rsid w:val="00D96AEA"/>
    <w:rsid w:val="00DA3908"/>
    <w:rsid w:val="00DC2FD6"/>
    <w:rsid w:val="00DF7695"/>
    <w:rsid w:val="00E07E8E"/>
    <w:rsid w:val="00E20FB9"/>
    <w:rsid w:val="00E32631"/>
    <w:rsid w:val="00E57DA3"/>
    <w:rsid w:val="00E6705C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0D93"/>
  <w15:docId w15:val="{1D273A58-7531-4896-A197-1EDBF89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5E67B-0EB2-47C5-B871-0B70158F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Keshav Sah</cp:lastModifiedBy>
  <cp:revision>26</cp:revision>
  <cp:lastPrinted>2017-05-16T09:43:00Z</cp:lastPrinted>
  <dcterms:created xsi:type="dcterms:W3CDTF">2017-05-12T11:04:00Z</dcterms:created>
  <dcterms:modified xsi:type="dcterms:W3CDTF">2020-12-03T16:40:00Z</dcterms:modified>
</cp:coreProperties>
</file>